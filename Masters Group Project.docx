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B9" w:rsidRDefault="003F1C5F" w:rsidP="003F1C5F">
      <w:pPr>
        <w:pStyle w:val="Title"/>
      </w:pPr>
      <w:r>
        <w:t>Masters Group Project</w:t>
      </w:r>
    </w:p>
    <w:p w:rsidR="008300DC" w:rsidRPr="009537B3" w:rsidRDefault="008300DC" w:rsidP="008300DC">
      <w:pPr>
        <w:rPr>
          <w:b/>
          <w:sz w:val="24"/>
          <w:szCs w:val="24"/>
        </w:rPr>
      </w:pPr>
      <w:r w:rsidRPr="009537B3">
        <w:rPr>
          <w:b/>
          <w:sz w:val="24"/>
          <w:szCs w:val="24"/>
        </w:rPr>
        <w:t>Bartolomeu Bastos (2223011B)</w:t>
      </w:r>
    </w:p>
    <w:p w:rsidR="00326763" w:rsidRPr="009537B3" w:rsidRDefault="008300DC">
      <w:pPr>
        <w:rPr>
          <w:b/>
          <w:sz w:val="24"/>
          <w:szCs w:val="24"/>
        </w:rPr>
      </w:pPr>
      <w:r w:rsidRPr="009537B3">
        <w:rPr>
          <w:b/>
          <w:sz w:val="24"/>
          <w:szCs w:val="24"/>
        </w:rPr>
        <w:t>Chuwkubuikem</w:t>
      </w:r>
      <w:r w:rsidR="00326763" w:rsidRPr="009537B3">
        <w:rPr>
          <w:b/>
          <w:sz w:val="24"/>
          <w:szCs w:val="24"/>
        </w:rPr>
        <w:t xml:space="preserve"> Emuwa</w:t>
      </w:r>
      <w:r w:rsidRPr="009537B3">
        <w:rPr>
          <w:b/>
          <w:sz w:val="24"/>
          <w:szCs w:val="24"/>
        </w:rPr>
        <w:t xml:space="preserve"> (2200422E)</w:t>
      </w:r>
    </w:p>
    <w:p w:rsidR="008300DC" w:rsidRPr="009537B3" w:rsidRDefault="008300DC" w:rsidP="008300DC">
      <w:pPr>
        <w:rPr>
          <w:b/>
          <w:sz w:val="24"/>
          <w:szCs w:val="24"/>
        </w:rPr>
      </w:pPr>
      <w:r w:rsidRPr="009537B3">
        <w:rPr>
          <w:b/>
          <w:sz w:val="24"/>
          <w:szCs w:val="24"/>
        </w:rPr>
        <w:t>Chigozie Ekwonu (2228371E)</w:t>
      </w:r>
    </w:p>
    <w:p w:rsidR="008300DC" w:rsidRPr="009537B3" w:rsidRDefault="008300DC">
      <w:pPr>
        <w:rPr>
          <w:b/>
          <w:sz w:val="24"/>
          <w:szCs w:val="24"/>
        </w:rPr>
      </w:pPr>
      <w:r w:rsidRPr="009537B3">
        <w:rPr>
          <w:b/>
          <w:sz w:val="24"/>
          <w:szCs w:val="24"/>
        </w:rPr>
        <w:t>Patrick Gorevan (9500143G)</w:t>
      </w:r>
    </w:p>
    <w:p w:rsidR="008300DC" w:rsidRPr="009537B3" w:rsidRDefault="008300DC">
      <w:pPr>
        <w:rPr>
          <w:b/>
          <w:sz w:val="24"/>
          <w:szCs w:val="24"/>
        </w:rPr>
      </w:pPr>
      <w:r w:rsidRPr="009537B3">
        <w:rPr>
          <w:b/>
          <w:sz w:val="24"/>
          <w:szCs w:val="24"/>
        </w:rPr>
        <w:t>Graham Keenan (1105045K)</w:t>
      </w:r>
    </w:p>
    <w:p w:rsidR="003F1C5F" w:rsidRDefault="008300DC">
      <w:r w:rsidRPr="009537B3">
        <w:rPr>
          <w:b/>
          <w:sz w:val="24"/>
          <w:szCs w:val="24"/>
        </w:rPr>
        <w:t>David Wright (2219383W)</w:t>
      </w:r>
      <w:r w:rsidR="003F1C5F">
        <w:br w:type="page"/>
      </w:r>
    </w:p>
    <w:p w:rsidR="003F1C5F" w:rsidRDefault="003F1C5F" w:rsidP="009537B3">
      <w:pPr>
        <w:pStyle w:val="Heading2"/>
      </w:pPr>
      <w:r>
        <w:lastRenderedPageBreak/>
        <w:t>Assumptions</w:t>
      </w:r>
    </w:p>
    <w:p w:rsidR="00F8463D" w:rsidRPr="003F1C5F" w:rsidRDefault="00F8463D" w:rsidP="00326763">
      <w:pPr>
        <w:pStyle w:val="ListParagraph"/>
        <w:numPr>
          <w:ilvl w:val="0"/>
          <w:numId w:val="1"/>
        </w:numPr>
      </w:pPr>
      <w:r>
        <w:t xml:space="preserve">In the ModulesIn.txt, spaces in the module title </w:t>
      </w:r>
      <w:r w:rsidR="00326763">
        <w:t>are replaced with an underscore, t</w:t>
      </w:r>
      <w:r>
        <w:t>he</w:t>
      </w:r>
      <w:r w:rsidR="00326763">
        <w:t xml:space="preserve"> module code must have exactly five characters and the room should have only one character.</w:t>
      </w:r>
    </w:p>
    <w:p w:rsidR="003F1C5F" w:rsidRDefault="003F1C5F" w:rsidP="009537B3">
      <w:pPr>
        <w:pStyle w:val="Heading2"/>
      </w:pPr>
      <w:r>
        <w:t>Defi</w:t>
      </w:r>
      <w:r w:rsidRPr="003F1C5F">
        <w:t>ciencies</w:t>
      </w:r>
    </w:p>
    <w:p w:rsidR="003F1C5F" w:rsidRDefault="003F1C5F">
      <w:r>
        <w:t>There are no deficiencies. The program works as requested.</w:t>
      </w:r>
    </w:p>
    <w:p w:rsidR="009537B3" w:rsidRDefault="009537B3">
      <w:r>
        <w:br w:type="page"/>
      </w:r>
    </w:p>
    <w:p w:rsidR="00326763" w:rsidRDefault="009537B3" w:rsidP="009537B3">
      <w:pPr>
        <w:pStyle w:val="Heading2"/>
      </w:pPr>
      <w:r>
        <w:lastRenderedPageBreak/>
        <w:t>Test</w:t>
      </w:r>
      <w:r w:rsidR="003679CB">
        <w:t>ing</w:t>
      </w:r>
    </w:p>
    <w:p w:rsidR="009537B3" w:rsidRDefault="009537B3">
      <w:r>
        <w:br w:type="page"/>
      </w:r>
    </w:p>
    <w:p w:rsidR="009537B3" w:rsidRDefault="009537B3" w:rsidP="009537B3">
      <w:pPr>
        <w:pStyle w:val="Heading2"/>
      </w:pPr>
      <w:r>
        <w:lastRenderedPageBreak/>
        <w:t>Screenshots</w:t>
      </w:r>
    </w:p>
    <w:p w:rsidR="00876E50" w:rsidRDefault="00876E50" w:rsidP="009537B3">
      <w:r>
        <w:rPr>
          <w:noProof/>
          <w:lang w:eastAsia="en-GB"/>
        </w:rPr>
        <w:drawing>
          <wp:inline distT="0" distB="0" distL="0" distR="0" wp14:anchorId="431E5505" wp14:editId="7402ABDC">
            <wp:extent cx="5731510" cy="36250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CB">
        <w:t>Screenshot</w:t>
      </w:r>
      <w:r>
        <w:t xml:space="preserve"> 1) Displays the timetable at the start of the program which loads the ModulesIn.txt file.</w:t>
      </w:r>
    </w:p>
    <w:p w:rsidR="00876E50" w:rsidRDefault="00876E50" w:rsidP="009537B3">
      <w:r>
        <w:rPr>
          <w:noProof/>
          <w:lang w:eastAsia="en-GB"/>
        </w:rPr>
        <w:drawing>
          <wp:inline distT="0" distB="0" distL="0" distR="0" wp14:anchorId="121FDCE6" wp14:editId="62248701">
            <wp:extent cx="5731510" cy="36250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CB">
        <w:t>Screenshot</w:t>
      </w:r>
      <w:r>
        <w:t xml:space="preserve"> 2) Displays the timetable with module IT104 in Room A in time-slot MonAM</w:t>
      </w:r>
    </w:p>
    <w:p w:rsidR="00876E50" w:rsidRDefault="00876E50" w:rsidP="009537B3">
      <w:r>
        <w:rPr>
          <w:noProof/>
          <w:lang w:eastAsia="en-GB"/>
        </w:rPr>
        <w:lastRenderedPageBreak/>
        <w:drawing>
          <wp:inline distT="0" distB="0" distL="0" distR="0" wp14:anchorId="0C746561" wp14:editId="0DEC8E0C">
            <wp:extent cx="5731510" cy="36250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CB">
        <w:t>Screenshot</w:t>
      </w:r>
      <w:r>
        <w:t xml:space="preserve"> 3) Displays the timetable with IT101 moved to room B in time-slot ThuPM</w:t>
      </w:r>
    </w:p>
    <w:p w:rsidR="0077460B" w:rsidRDefault="0077460B" w:rsidP="009537B3">
      <w:r>
        <w:rPr>
          <w:noProof/>
          <w:lang w:eastAsia="en-GB"/>
        </w:rPr>
        <w:drawing>
          <wp:inline distT="0" distB="0" distL="0" distR="0" wp14:anchorId="36524102" wp14:editId="41E02631">
            <wp:extent cx="5731510" cy="36250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66FD9707" wp14:editId="7C99F5CE">
            <wp:extent cx="5731510" cy="894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9CB">
        <w:t>Screenshot</w:t>
      </w:r>
      <w:r>
        <w:t xml:space="preserve"> 4) An error message was displayed when we tried to move module EL105 to room A in time-slot FriPM.</w:t>
      </w:r>
    </w:p>
    <w:p w:rsidR="0077460B" w:rsidRDefault="0077460B" w:rsidP="009537B3">
      <w:r>
        <w:rPr>
          <w:noProof/>
          <w:lang w:eastAsia="en-GB"/>
        </w:rPr>
        <w:lastRenderedPageBreak/>
        <w:drawing>
          <wp:inline distT="0" distB="0" distL="0" distR="0" wp14:anchorId="04A8C840" wp14:editId="3E4DB107">
            <wp:extent cx="5731510" cy="362505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333678EF" wp14:editId="4BCA45A9">
            <wp:extent cx="25527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460B" w:rsidRDefault="003679CB" w:rsidP="009537B3">
      <w:r>
        <w:t>Screenshot</w:t>
      </w:r>
      <w:r w:rsidR="0077460B">
        <w:t xml:space="preserve"> 5) An error message was displayed when we tried to move module IT204 to room F in time-slot WedAm.</w:t>
      </w:r>
    </w:p>
    <w:p w:rsidR="0077460B" w:rsidRDefault="000156A3" w:rsidP="009537B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C7DFEDE" wp14:editId="2565A803">
            <wp:extent cx="5731510" cy="36250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00B2D90" wp14:editId="77DFD04A">
            <wp:extent cx="5731510" cy="1080169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CB" w:rsidRDefault="003679CB" w:rsidP="009537B3">
      <w:pPr>
        <w:rPr>
          <w:noProof/>
          <w:lang w:eastAsia="en-GB"/>
        </w:rPr>
      </w:pPr>
      <w:r>
        <w:rPr>
          <w:noProof/>
          <w:lang w:eastAsia="en-GB"/>
        </w:rPr>
        <w:t>Screenshot 6) An error message is displayed when we tried to move module EL</w:t>
      </w:r>
      <w:r w:rsidR="00B47D03">
        <w:rPr>
          <w:noProof/>
          <w:lang w:eastAsia="en-GB"/>
        </w:rPr>
        <w:t>104 to room C in time-slot MonAm</w:t>
      </w:r>
    </w:p>
    <w:p w:rsidR="00B47D03" w:rsidRDefault="00CF3E4E" w:rsidP="009537B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29359A4" wp14:editId="3FBE0353">
            <wp:extent cx="5731510" cy="3065378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03" w:rsidRDefault="00B47D03" w:rsidP="009537B3">
      <w:pPr>
        <w:rPr>
          <w:noProof/>
          <w:lang w:eastAsia="en-GB"/>
        </w:rPr>
      </w:pPr>
      <w:r>
        <w:rPr>
          <w:noProof/>
          <w:lang w:eastAsia="en-GB"/>
        </w:rPr>
        <w:t>Screenshot 7)</w:t>
      </w:r>
      <w:r w:rsidR="00CF3E4E">
        <w:rPr>
          <w:noProof/>
          <w:lang w:eastAsia="en-GB"/>
        </w:rPr>
        <w:t xml:space="preserve"> Displays the saved ModulesOut.txt file</w:t>
      </w:r>
    </w:p>
    <w:p w:rsidR="00CF3E4E" w:rsidRDefault="00CF3E4E" w:rsidP="009537B3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3F65DDD5" wp14:editId="7EF67DC9">
            <wp:extent cx="5731510" cy="362505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4E" w:rsidRDefault="00B47D03" w:rsidP="009537B3">
      <w:pPr>
        <w:rPr>
          <w:noProof/>
          <w:lang w:eastAsia="en-GB"/>
        </w:rPr>
      </w:pPr>
      <w:r>
        <w:rPr>
          <w:noProof/>
          <w:lang w:eastAsia="en-GB"/>
        </w:rPr>
        <w:t>Screenshot 8)</w:t>
      </w:r>
      <w:r w:rsidR="00CF3E4E">
        <w:rPr>
          <w:noProof/>
          <w:lang w:eastAsia="en-GB"/>
        </w:rPr>
        <w:t xml:space="preserve"> Displays the timetable after module IT211 has been moved to room E in time-slot WedAm.</w:t>
      </w:r>
    </w:p>
    <w:p w:rsidR="00CF3E4E" w:rsidRDefault="00CF3E4E" w:rsidP="009537B3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524CCCE8" wp14:editId="30912278">
            <wp:extent cx="5731510" cy="3065378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03" w:rsidRPr="009537B3" w:rsidRDefault="00B47D03" w:rsidP="009537B3">
      <w:pPr>
        <w:rPr>
          <w:noProof/>
          <w:lang w:eastAsia="en-GB"/>
        </w:rPr>
      </w:pPr>
      <w:r>
        <w:rPr>
          <w:noProof/>
          <w:lang w:eastAsia="en-GB"/>
        </w:rPr>
        <w:t>Screenshot 9)</w:t>
      </w:r>
      <w:r w:rsidR="00CF3E4E">
        <w:rPr>
          <w:noProof/>
          <w:lang w:eastAsia="en-GB"/>
        </w:rPr>
        <w:t xml:space="preserve"> Displays the saved ModulesOut.txt</w:t>
      </w:r>
      <w:bookmarkStart w:id="0" w:name="_GoBack"/>
      <w:bookmarkEnd w:id="0"/>
    </w:p>
    <w:sectPr w:rsidR="00B47D03" w:rsidRPr="0095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5BDE"/>
    <w:multiLevelType w:val="hybridMultilevel"/>
    <w:tmpl w:val="45788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5F"/>
    <w:rsid w:val="000156A3"/>
    <w:rsid w:val="00326763"/>
    <w:rsid w:val="003679CB"/>
    <w:rsid w:val="003F1C5F"/>
    <w:rsid w:val="0077460B"/>
    <w:rsid w:val="007A3551"/>
    <w:rsid w:val="008300DC"/>
    <w:rsid w:val="00876E50"/>
    <w:rsid w:val="009302B9"/>
    <w:rsid w:val="009537B3"/>
    <w:rsid w:val="00B47D03"/>
    <w:rsid w:val="00CF3E4E"/>
    <w:rsid w:val="00E97FAC"/>
    <w:rsid w:val="00F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C5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1C5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1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0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1C5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1C5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5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F1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30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3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289A63CA.dotm</Template>
  <TotalTime>99</TotalTime>
  <Pages>8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2200422e</dc:creator>
  <cp:lastModifiedBy>2200422e</cp:lastModifiedBy>
  <cp:revision>5</cp:revision>
  <dcterms:created xsi:type="dcterms:W3CDTF">2016-01-26T14:31:00Z</dcterms:created>
  <dcterms:modified xsi:type="dcterms:W3CDTF">2016-02-02T16:50:00Z</dcterms:modified>
</cp:coreProperties>
</file>